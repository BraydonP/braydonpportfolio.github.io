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996" w:rsidRPr="007913DB" w:rsidRDefault="007D0A47" w:rsidP="007D0A47">
      <w:pPr>
        <w:rPr>
          <w:color w:val="7030A0"/>
          <w:sz w:val="32"/>
          <w:szCs w:val="32"/>
        </w:rPr>
      </w:pPr>
      <w:r w:rsidRPr="007913DB">
        <w:rPr>
          <w:color w:val="7030A0"/>
          <w:sz w:val="32"/>
          <w:szCs w:val="32"/>
        </w:rPr>
        <w:t xml:space="preserve">BRAYDON PETTIFORD  </w:t>
      </w:r>
    </w:p>
    <w:p w:rsidR="007D0A47" w:rsidRPr="007D0A47" w:rsidRDefault="007D0A47" w:rsidP="007D0A47">
      <w:pPr>
        <w:rPr>
          <w:color w:val="92D050"/>
          <w:sz w:val="32"/>
          <w:szCs w:val="32"/>
        </w:rPr>
      </w:pPr>
      <w:r>
        <w:t xml:space="preserve">Glossodia, NSW 2756 | 0481 394 724 | </w:t>
      </w:r>
      <w:hyperlink r:id="rId8" w:history="1">
        <w:r w:rsidRPr="00192AF6">
          <w:rPr>
            <w:rStyle w:val="Hyperlink"/>
          </w:rPr>
          <w:t>braydon01@hotmail.com</w:t>
        </w:r>
      </w:hyperlink>
      <w:r>
        <w:t xml:space="preserve"> |</w:t>
      </w:r>
      <w:hyperlink r:id="rId9" w:history="1">
        <w:r w:rsidRPr="00484E16">
          <w:rPr>
            <w:rStyle w:val="Hyperlink"/>
          </w:rPr>
          <w:t>Https://braydonp.github.io/</w:t>
        </w:r>
      </w:hyperlink>
    </w:p>
    <w:p w:rsidR="007D0A47" w:rsidRDefault="007D0A47" w:rsidP="00092996"/>
    <w:p w:rsidR="00092996" w:rsidRDefault="00FF7A70" w:rsidP="00092996"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57175" cy="257175"/>
            <wp:effectExtent l="0" t="0" r="9525" b="9525"/>
            <wp:wrapTight wrapText="bothSides">
              <wp:wrapPolygon edited="0">
                <wp:start x="4800" y="0"/>
                <wp:lineTo x="0" y="4800"/>
                <wp:lineTo x="0" y="17600"/>
                <wp:lineTo x="14400" y="20800"/>
                <wp:lineTo x="20800" y="20800"/>
                <wp:lineTo x="20800" y="4800"/>
                <wp:lineTo x="16000" y="0"/>
                <wp:lineTo x="4800" y="0"/>
              </wp:wrapPolygon>
            </wp:wrapTight>
            <wp:docPr id="1" name="Graphic 1" descr="Target Aud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rgetaudienc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996" w:rsidRPr="001F2870">
        <w:rPr>
          <w:b/>
        </w:rPr>
        <w:t>OBJECTIVE</w:t>
      </w:r>
      <w:r w:rsidR="00215257">
        <w:rPr>
          <w:b/>
        </w:rPr>
        <w:br/>
      </w:r>
      <w:r w:rsidR="001F2870">
        <w:t xml:space="preserve">Other than a </w:t>
      </w:r>
      <w:r w:rsidR="00092996">
        <w:t xml:space="preserve">healthy work life balance, my </w:t>
      </w:r>
      <w:r w:rsidR="001F2870">
        <w:t>long-term goal is to become a P</w:t>
      </w:r>
      <w:r w:rsidR="00092996">
        <w:t xml:space="preserve">enetration tester, </w:t>
      </w:r>
      <w:r>
        <w:t>I’m looking</w:t>
      </w:r>
      <w:r w:rsidR="00092996">
        <w:t xml:space="preserve"> for an enjoyable work environment that allows me to meet new people and work with new people allowing me to gain knowledge on how to solve problems in a variety of different ways. I enjoy testing I love working with a team, I love being able to see how different people see things compared to me. I also enjoy building websites from the ground up. Turn to my portfolio to see</w:t>
      </w:r>
      <w:r w:rsidR="001F2870">
        <w:t xml:space="preserve"> the</w:t>
      </w:r>
      <w:r w:rsidR="00092996">
        <w:t xml:space="preserve"> work and projects I’ve worked on.</w:t>
      </w:r>
    </w:p>
    <w:p w:rsidR="00092996" w:rsidRDefault="00F7030B" w:rsidP="00092996">
      <w:pPr>
        <w:spacing w:after="0"/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210185</wp:posOffset>
            </wp:positionV>
            <wp:extent cx="209550" cy="209550"/>
            <wp:effectExtent l="0" t="0" r="0" b="0"/>
            <wp:wrapTight wrapText="bothSides">
              <wp:wrapPolygon edited="0">
                <wp:start x="0" y="0"/>
                <wp:lineTo x="0" y="17673"/>
                <wp:lineTo x="3927" y="19636"/>
                <wp:lineTo x="15709" y="19636"/>
                <wp:lineTo x="19636" y="17673"/>
                <wp:lineTo x="19636" y="0"/>
                <wp:lineTo x="0" y="0"/>
              </wp:wrapPolygon>
            </wp:wrapTight>
            <wp:docPr id="2" name="Graphic 2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nbook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2870">
        <w:br/>
      </w:r>
      <w:r w:rsidR="00092996">
        <w:t xml:space="preserve"> </w:t>
      </w:r>
      <w:r w:rsidR="00215257">
        <w:t xml:space="preserve"> </w:t>
      </w:r>
      <w:r w:rsidR="00092996" w:rsidRPr="001F2870">
        <w:rPr>
          <w:b/>
        </w:rPr>
        <w:t>EDUCATION</w:t>
      </w:r>
      <w:r w:rsidR="00092996">
        <w:cr/>
      </w:r>
      <w:r w:rsidR="00092996" w:rsidRPr="00092996">
        <w:t xml:space="preserve"> </w:t>
      </w:r>
      <w:r w:rsidR="00092996">
        <w:t>Test-Ed &amp; Telstra Boot-Camp (</w:t>
      </w:r>
      <w:r w:rsidR="001F2870">
        <w:t>Nov 2019-March 2020</w:t>
      </w:r>
      <w:r w:rsidR="00092996">
        <w:t>)</w:t>
      </w:r>
    </w:p>
    <w:p w:rsidR="00092996" w:rsidRDefault="00092996" w:rsidP="00092996">
      <w:pPr>
        <w:spacing w:after="0"/>
      </w:pPr>
      <w:r w:rsidRPr="00092996">
        <w:t xml:space="preserve"> </w:t>
      </w:r>
      <w:hyperlink r:id="rId14" w:history="1">
        <w:r w:rsidR="001F2870" w:rsidRPr="001F2870">
          <w:rPr>
            <w:rStyle w:val="Hyperlink"/>
          </w:rPr>
          <w:t xml:space="preserve">ICT40215 - Certificate IV in Information Technology Support (Release </w:t>
        </w:r>
        <w:proofErr w:type="gramStart"/>
        <w:r w:rsidR="001F2870" w:rsidRPr="001F2870">
          <w:rPr>
            <w:rStyle w:val="Hyperlink"/>
          </w:rPr>
          <w:t>4)</w:t>
        </w:r>
        <w:r w:rsidRPr="001F2870">
          <w:rPr>
            <w:rStyle w:val="Hyperlink"/>
          </w:rPr>
          <w:t>|</w:t>
        </w:r>
        <w:proofErr w:type="gramEnd"/>
      </w:hyperlink>
      <w:r>
        <w:t xml:space="preserve"> Richmond </w:t>
      </w:r>
      <w:proofErr w:type="spellStart"/>
      <w:r>
        <w:t>Tafe</w:t>
      </w:r>
      <w:proofErr w:type="spellEnd"/>
      <w:r>
        <w:t xml:space="preserve"> 2019 </w:t>
      </w:r>
      <w:r>
        <w:br/>
        <w:t>Hawkesbury High School| 2018 | Year 11</w:t>
      </w:r>
    </w:p>
    <w:p w:rsidR="00092996" w:rsidRDefault="00092996" w:rsidP="00092996">
      <w:pPr>
        <w:spacing w:after="0"/>
      </w:pPr>
      <w:r>
        <w:t>Statement of Attainment Certificate I Engineering | Hawkesbury High School 2018</w:t>
      </w:r>
    </w:p>
    <w:p w:rsidR="001F2870" w:rsidRDefault="0027547A" w:rsidP="001F2870">
      <w:pPr>
        <w:spacing w:after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66040</wp:posOffset>
            </wp:positionH>
            <wp:positionV relativeFrom="paragraph">
              <wp:posOffset>123190</wp:posOffset>
            </wp:positionV>
            <wp:extent cx="333375" cy="397510"/>
            <wp:effectExtent l="0" t="0" r="0" b="2540"/>
            <wp:wrapTight wrapText="bothSides">
              <wp:wrapPolygon edited="0">
                <wp:start x="7406" y="0"/>
                <wp:lineTo x="2469" y="6211"/>
                <wp:lineTo x="2469" y="20703"/>
                <wp:lineTo x="18514" y="20703"/>
                <wp:lineTo x="19749" y="17597"/>
                <wp:lineTo x="13577" y="0"/>
                <wp:lineTo x="7406" y="0"/>
              </wp:wrapPolygon>
            </wp:wrapTight>
            <wp:docPr id="3" name="Graphic 3" descr="Ro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bot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2870" w:rsidRPr="001F2870" w:rsidRDefault="001F2870" w:rsidP="001F2870">
      <w:pPr>
        <w:spacing w:after="0"/>
        <w:rPr>
          <w:b/>
        </w:rPr>
      </w:pPr>
      <w:r>
        <w:rPr>
          <w:b/>
        </w:rPr>
        <w:t>TECHNICAL SKILLS</w:t>
      </w:r>
    </w:p>
    <w:p w:rsidR="001F2870" w:rsidRDefault="001F2870" w:rsidP="001F2870">
      <w:pPr>
        <w:pStyle w:val="ListParagraph"/>
        <w:numPr>
          <w:ilvl w:val="0"/>
          <w:numId w:val="1"/>
        </w:numPr>
      </w:pPr>
      <w:r>
        <w:t>Able to understand code and cloud-based system architecture, select and use appropriate tools.</w:t>
      </w:r>
    </w:p>
    <w:p w:rsidR="001F2870" w:rsidRDefault="001F2870" w:rsidP="001F2870">
      <w:pPr>
        <w:pStyle w:val="ListParagraph"/>
        <w:numPr>
          <w:ilvl w:val="0"/>
          <w:numId w:val="1"/>
        </w:numPr>
      </w:pPr>
      <w:r>
        <w:t>HTML/CSS, JavaScript, GitLab, SQL</w:t>
      </w:r>
    </w:p>
    <w:p w:rsidR="001F2870" w:rsidRDefault="001F2870" w:rsidP="001F2870">
      <w:pPr>
        <w:pStyle w:val="ListParagraph"/>
        <w:numPr>
          <w:ilvl w:val="0"/>
          <w:numId w:val="1"/>
        </w:numPr>
      </w:pPr>
      <w:r>
        <w:t>Browser Developer tools, Trello, Mind Maps, System Modelling Tools, Capture Tools, GitHub,</w:t>
      </w:r>
      <w:r>
        <w:br/>
        <w:t>Basic Server &amp; PC networking &amp; support</w:t>
      </w:r>
    </w:p>
    <w:p w:rsidR="001F2870" w:rsidRPr="001F2870" w:rsidRDefault="00215257" w:rsidP="001F2870">
      <w:pPr>
        <w:rPr>
          <w:b/>
        </w:rPr>
      </w:pPr>
      <w:r w:rsidRPr="001F2870">
        <w:rPr>
          <w:b/>
        </w:rPr>
        <w:t>CORE TEST</w:t>
      </w:r>
      <w:r>
        <w:rPr>
          <w:b/>
        </w:rPr>
        <w:t xml:space="preserve"> AND CRITICAL THINKING SKILLS</w:t>
      </w:r>
    </w:p>
    <w:p w:rsidR="00DD4C01" w:rsidRDefault="00DD4C01" w:rsidP="001F2870">
      <w:pPr>
        <w:pStyle w:val="ListParagraph"/>
        <w:numPr>
          <w:ilvl w:val="0"/>
          <w:numId w:val="1"/>
        </w:numPr>
      </w:pPr>
      <w:r>
        <w:t>Requirement gathering with IT Start-Up founders and developers</w:t>
      </w:r>
    </w:p>
    <w:p w:rsidR="001F2870" w:rsidRDefault="001F2870" w:rsidP="001F2870">
      <w:pPr>
        <w:pStyle w:val="ListParagraph"/>
        <w:numPr>
          <w:ilvl w:val="0"/>
          <w:numId w:val="1"/>
        </w:numPr>
      </w:pPr>
      <w:r>
        <w:t>Understand Context Test Driven principles and apply them.</w:t>
      </w:r>
    </w:p>
    <w:p w:rsidR="001F2870" w:rsidRDefault="001F2870" w:rsidP="001F2870">
      <w:pPr>
        <w:pStyle w:val="ListParagraph"/>
        <w:numPr>
          <w:ilvl w:val="0"/>
          <w:numId w:val="1"/>
        </w:numPr>
      </w:pPr>
      <w:r>
        <w:t xml:space="preserve">Able to perform Black Box Testing; Functional, End-to-End, User Experience, Usability, </w:t>
      </w:r>
    </w:p>
    <w:p w:rsidR="00092996" w:rsidRDefault="001F2870" w:rsidP="001F2870">
      <w:pPr>
        <w:pStyle w:val="ListParagraph"/>
        <w:numPr>
          <w:ilvl w:val="0"/>
          <w:numId w:val="1"/>
        </w:numPr>
      </w:pPr>
      <w:r>
        <w:t>Able to generate test ideas, plans, strategies, test cases and document bugs and reports</w:t>
      </w:r>
    </w:p>
    <w:p w:rsidR="001F2870" w:rsidRDefault="001F2870" w:rsidP="001F2870">
      <w:pPr>
        <w:pStyle w:val="ListParagraph"/>
        <w:numPr>
          <w:ilvl w:val="0"/>
          <w:numId w:val="1"/>
        </w:numPr>
      </w:pPr>
      <w:r>
        <w:t xml:space="preserve">Able to use effectively Heuristics and Oracles in planning and communicating in projects. </w:t>
      </w:r>
    </w:p>
    <w:p w:rsidR="001F2870" w:rsidRDefault="001F2870" w:rsidP="001F2870">
      <w:pPr>
        <w:pStyle w:val="ListParagraph"/>
        <w:numPr>
          <w:ilvl w:val="0"/>
          <w:numId w:val="1"/>
        </w:numPr>
      </w:pPr>
      <w:r>
        <w:t>Understand how to determine Quality, Bugs and defects considering business models, drivers and stakeholder requirements.</w:t>
      </w:r>
    </w:p>
    <w:p w:rsidR="00092996" w:rsidRDefault="007F49BE" w:rsidP="00215257">
      <w:r>
        <w:rPr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103505</wp:posOffset>
            </wp:positionV>
            <wp:extent cx="447675" cy="447675"/>
            <wp:effectExtent l="0" t="0" r="0" b="9525"/>
            <wp:wrapTight wrapText="bothSides">
              <wp:wrapPolygon edited="0">
                <wp:start x="8272" y="0"/>
                <wp:lineTo x="919" y="1838"/>
                <wp:lineTo x="919" y="12868"/>
                <wp:lineTo x="4596" y="16545"/>
                <wp:lineTo x="3677" y="18383"/>
                <wp:lineTo x="8272" y="21140"/>
                <wp:lineTo x="12868" y="21140"/>
                <wp:lineTo x="17464" y="17464"/>
                <wp:lineTo x="16545" y="16545"/>
                <wp:lineTo x="20221" y="12868"/>
                <wp:lineTo x="20221" y="1838"/>
                <wp:lineTo x="12868" y="0"/>
                <wp:lineTo x="8272" y="0"/>
              </wp:wrapPolygon>
            </wp:wrapTight>
            <wp:docPr id="5" name="Graphic 5" descr="Presentation with 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esentationpiechart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996" w:rsidRPr="00215257">
        <w:rPr>
          <w:b/>
        </w:rPr>
        <w:t>EXPERIENCE</w:t>
      </w:r>
      <w:r w:rsidR="00092996" w:rsidRPr="00215257">
        <w:rPr>
          <w:b/>
        </w:rPr>
        <w:cr/>
        <w:t>2019 Nov - Smartify.ai</w:t>
      </w:r>
      <w:r w:rsidR="00092996">
        <w:t xml:space="preserve"> – </w:t>
      </w:r>
      <w:r w:rsidR="00DD4C01">
        <w:t>Individually and as part of a team we tested a IT Start-Ups product that was designed to provide a one-stop shop for buyers to get promo-codes to use on online clothing stores. It was</w:t>
      </w:r>
      <w:r w:rsidR="00092996">
        <w:t xml:space="preserve"> a chrome extension that provide</w:t>
      </w:r>
      <w:r w:rsidR="00DD4C01">
        <w:t>d</w:t>
      </w:r>
      <w:r w:rsidR="00092996">
        <w:t xml:space="preserve"> an online personal shopping assistant. We tested for the User Journey experience, usability and functional testing.</w:t>
      </w:r>
      <w:r w:rsidR="00DD4C01">
        <w:t xml:space="preserve"> We tracked our </w:t>
      </w:r>
      <w:hyperlink r:id="rId19" w:history="1">
        <w:r w:rsidR="00DD4C01" w:rsidRPr="003B1DDF">
          <w:rPr>
            <w:rStyle w:val="Hyperlink"/>
          </w:rPr>
          <w:t>bug reports</w:t>
        </w:r>
      </w:hyperlink>
      <w:r w:rsidR="00DD4C01">
        <w:t xml:space="preserve"> via </w:t>
      </w:r>
      <w:hyperlink r:id="rId20" w:history="1">
        <w:r w:rsidR="00DD4C01" w:rsidRPr="009E56F4">
          <w:rPr>
            <w:rStyle w:val="Hyperlink"/>
          </w:rPr>
          <w:t>Trello&amp; Google Sheets</w:t>
        </w:r>
      </w:hyperlink>
      <w:r w:rsidR="00DD4C01">
        <w:t xml:space="preserve"> and had a final </w:t>
      </w:r>
      <w:r w:rsidR="009E56F4">
        <w:t xml:space="preserve">bug triage meeting </w:t>
      </w:r>
      <w:r w:rsidR="00DD4C01">
        <w:t>with head developers and CTO.</w:t>
      </w:r>
      <w:r w:rsidR="009E56F4">
        <w:t xml:space="preserve"> </w:t>
      </w:r>
    </w:p>
    <w:p w:rsidR="00092996" w:rsidRDefault="00092996" w:rsidP="00092996">
      <w:r w:rsidRPr="009E56F4">
        <w:rPr>
          <w:b/>
        </w:rPr>
        <w:t>2019 Dec-Jan – NowYouCan.io</w:t>
      </w:r>
      <w:r>
        <w:t xml:space="preserve"> – </w:t>
      </w:r>
      <w:r w:rsidR="009E56F4">
        <w:t>Ongoing testing of a mobile/browser application in its Alpha/Beta stage. The system both</w:t>
      </w:r>
      <w:r>
        <w:t xml:space="preserve"> </w:t>
      </w:r>
      <w:r w:rsidR="009E56F4">
        <w:t>App (</w:t>
      </w:r>
      <w:r>
        <w:t>Android/iPhone) and Browser platform was designed to provide efficient incident reporting between tenants and facility managers in order to have fast response</w:t>
      </w:r>
      <w:r w:rsidR="009E56F4">
        <w:t xml:space="preserve">s and track </w:t>
      </w:r>
      <w:r>
        <w:t xml:space="preserve">facility </w:t>
      </w:r>
      <w:r w:rsidR="009E56F4">
        <w:t>incidents for management</w:t>
      </w:r>
      <w:r>
        <w:t>.</w:t>
      </w:r>
    </w:p>
    <w:p w:rsidR="00092996" w:rsidRDefault="008A6DAC" w:rsidP="00092996">
      <w:r w:rsidRPr="008A6DAC">
        <w:rPr>
          <w:b/>
        </w:rPr>
        <w:t xml:space="preserve">Jan 2018 – Jun 201 </w:t>
      </w:r>
      <w:r w:rsidR="00092996" w:rsidRPr="008A6DAC">
        <w:rPr>
          <w:b/>
        </w:rPr>
        <w:t>| Kentucky Fried Chicken</w:t>
      </w:r>
      <w:r w:rsidRPr="008A6DAC">
        <w:t xml:space="preserve"> </w:t>
      </w:r>
      <w:r>
        <w:t>- Casual Worker</w:t>
      </w:r>
    </w:p>
    <w:p w:rsidR="009E56F4" w:rsidRDefault="00092996" w:rsidP="009E56F4">
      <w:r>
        <w:t xml:space="preserve"> </w:t>
      </w:r>
      <w:r w:rsidR="009E56F4" w:rsidRPr="009E56F4">
        <w:t>SCHOOL WORK EXPERIENCE</w:t>
      </w:r>
      <w:r w:rsidR="009E56F4">
        <w:t>: Obrien Aluminium 2018</w:t>
      </w:r>
    </w:p>
    <w:p w:rsidR="00092996" w:rsidRPr="00215257" w:rsidRDefault="00092996" w:rsidP="00092996">
      <w:pPr>
        <w:rPr>
          <w:b/>
        </w:rPr>
      </w:pPr>
      <w:r w:rsidRPr="00215257">
        <w:rPr>
          <w:b/>
        </w:rPr>
        <w:t xml:space="preserve">AWARDS, CERTIFICATES &amp; LICENCES </w:t>
      </w:r>
      <w:bookmarkStart w:id="0" w:name="_GoBack"/>
      <w:bookmarkEnd w:id="0"/>
    </w:p>
    <w:p w:rsidR="00092996" w:rsidRDefault="00092996" w:rsidP="00092996">
      <w:r>
        <w:t>White Card</w:t>
      </w:r>
      <w:r w:rsidR="009E56F4">
        <w:t xml:space="preserve">, </w:t>
      </w:r>
      <w:r>
        <w:t>2015</w:t>
      </w:r>
    </w:p>
    <w:p w:rsidR="00092996" w:rsidRDefault="009E56F4" w:rsidP="00092996">
      <w:r w:rsidRPr="00215257">
        <w:rPr>
          <w:b/>
        </w:rPr>
        <w:t xml:space="preserve">RELATED </w:t>
      </w:r>
      <w:r w:rsidR="00092996" w:rsidRPr="00215257">
        <w:rPr>
          <w:b/>
        </w:rPr>
        <w:t>INTERESTS AND HOBBIES</w:t>
      </w:r>
      <w:r>
        <w:br/>
        <w:t xml:space="preserve">YouTube documentaries and Podcasts on Psychology, Technology, (e.g. Joe Rogan) </w:t>
      </w:r>
      <w:r>
        <w:br/>
        <w:t xml:space="preserve">Coding at home (HTML/CSS &amp; JavaScript) </w:t>
      </w:r>
      <w:r w:rsidR="00092996">
        <w:t xml:space="preserve">   </w:t>
      </w:r>
    </w:p>
    <w:sectPr w:rsidR="00092996" w:rsidSect="00FF7A70">
      <w:head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661" w:rsidRDefault="00560661" w:rsidP="00FF7A70">
      <w:pPr>
        <w:spacing w:after="0" w:line="240" w:lineRule="auto"/>
      </w:pPr>
      <w:r>
        <w:separator/>
      </w:r>
    </w:p>
  </w:endnote>
  <w:endnote w:type="continuationSeparator" w:id="0">
    <w:p w:rsidR="00560661" w:rsidRDefault="00560661" w:rsidP="00FF7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661" w:rsidRDefault="00560661" w:rsidP="00FF7A70">
      <w:pPr>
        <w:spacing w:after="0" w:line="240" w:lineRule="auto"/>
      </w:pPr>
      <w:r>
        <w:separator/>
      </w:r>
    </w:p>
  </w:footnote>
  <w:footnote w:type="continuationSeparator" w:id="0">
    <w:p w:rsidR="00560661" w:rsidRDefault="00560661" w:rsidP="00FF7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A70" w:rsidRDefault="00FF7A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B49EF"/>
    <w:multiLevelType w:val="hybridMultilevel"/>
    <w:tmpl w:val="26C4B28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B5AA3"/>
    <w:multiLevelType w:val="hybridMultilevel"/>
    <w:tmpl w:val="F26A8B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60D02"/>
    <w:multiLevelType w:val="hybridMultilevel"/>
    <w:tmpl w:val="4DBC73E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996"/>
    <w:rsid w:val="00092996"/>
    <w:rsid w:val="001F2870"/>
    <w:rsid w:val="00215257"/>
    <w:rsid w:val="0027547A"/>
    <w:rsid w:val="003B1DDF"/>
    <w:rsid w:val="003E62DC"/>
    <w:rsid w:val="00507B35"/>
    <w:rsid w:val="00560661"/>
    <w:rsid w:val="00645F9A"/>
    <w:rsid w:val="007913DB"/>
    <w:rsid w:val="007D0A47"/>
    <w:rsid w:val="007F49BE"/>
    <w:rsid w:val="00891BD0"/>
    <w:rsid w:val="008A6DAC"/>
    <w:rsid w:val="009E56F4"/>
    <w:rsid w:val="00A6281F"/>
    <w:rsid w:val="00AF2683"/>
    <w:rsid w:val="00C42F70"/>
    <w:rsid w:val="00D3453C"/>
    <w:rsid w:val="00DD4C01"/>
    <w:rsid w:val="00E128B6"/>
    <w:rsid w:val="00F7030B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A59C6D-C64E-470E-869A-80FA481A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996"/>
    <w:rPr>
      <w:color w:val="8E58B6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28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7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A70"/>
  </w:style>
  <w:style w:type="paragraph" w:styleId="Footer">
    <w:name w:val="footer"/>
    <w:basedOn w:val="Normal"/>
    <w:link w:val="FooterChar"/>
    <w:uiPriority w:val="99"/>
    <w:unhideWhenUsed/>
    <w:rsid w:val="00FF7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A70"/>
  </w:style>
  <w:style w:type="character" w:styleId="PlaceholderText">
    <w:name w:val="Placeholder Text"/>
    <w:basedOn w:val="DefaultParagraphFont"/>
    <w:uiPriority w:val="99"/>
    <w:semiHidden/>
    <w:rsid w:val="00FF7A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A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A7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D0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ydon01@hotmail.com" TargetMode="External"/><Relationship Id="rId13" Type="http://schemas.openxmlformats.org/officeDocument/2006/relationships/image" Target="media/image4.svg"/><Relationship Id="rId18" Type="http://schemas.openxmlformats.org/officeDocument/2006/relationships/image" Target="media/image8.sv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openxmlformats.org/officeDocument/2006/relationships/hyperlink" Target="https://www.screencast.com/t/bxxjHm3RY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i.imgur.com/nFqazau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raydonp.github.io/" TargetMode="External"/><Relationship Id="rId14" Type="http://schemas.openxmlformats.org/officeDocument/2006/relationships/hyperlink" Target="https://training.gov.au/Training/Details/ICT4021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lery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6764A-C62C-49CC-B67D-7DF56E5F4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BRAYDON PETTIFORD</vt:lpstr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BRAYDON PETTIFORD</dc:title>
  <dc:subject/>
  <dc:creator>Catherine Karena</dc:creator>
  <cp:keywords/>
  <dc:description/>
  <cp:lastModifiedBy>360 double tap y y</cp:lastModifiedBy>
  <cp:revision>4</cp:revision>
  <dcterms:created xsi:type="dcterms:W3CDTF">2019-12-23T00:28:00Z</dcterms:created>
  <dcterms:modified xsi:type="dcterms:W3CDTF">2019-12-23T00:32:00Z</dcterms:modified>
</cp:coreProperties>
</file>